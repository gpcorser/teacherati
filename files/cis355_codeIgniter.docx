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E50" w:rsidRDefault="006532F0">
      <w:pPr>
        <w:pStyle w:val="Title"/>
      </w:pPr>
      <w:r>
        <w:t xml:space="preserve">CIS-355: </w:t>
      </w:r>
      <w:proofErr w:type="spellStart"/>
      <w:r>
        <w:t>CodeIgniter</w:t>
      </w:r>
      <w:proofErr w:type="spellEnd"/>
    </w:p>
    <w:p w:rsidR="00FC629E" w:rsidRPr="00FC629E" w:rsidRDefault="00FC629E" w:rsidP="00FC629E">
      <w:r>
        <w:t xml:space="preserve">This tutorial uses </w:t>
      </w:r>
      <w:r w:rsidR="0017370F">
        <w:t xml:space="preserve">Cloud9 </w:t>
      </w:r>
      <w:r>
        <w:t xml:space="preserve">username: </w:t>
      </w:r>
      <w:proofErr w:type="spellStart"/>
      <w:r>
        <w:t>mdroof</w:t>
      </w:r>
      <w:proofErr w:type="spellEnd"/>
      <w:r>
        <w:t xml:space="preserve">. You must use your own </w:t>
      </w:r>
      <w:r w:rsidR="0017370F">
        <w:t xml:space="preserve">Cloud9 </w:t>
      </w:r>
      <w:r>
        <w:t>username.</w:t>
      </w:r>
      <w:r w:rsidR="0017370F">
        <w:t xml:space="preserve"> The </w:t>
      </w:r>
      <w:proofErr w:type="spellStart"/>
      <w:r w:rsidR="0017370F">
        <w:t>MySQL</w:t>
      </w:r>
      <w:proofErr w:type="spellEnd"/>
      <w:r w:rsidR="0017370F">
        <w:t xml:space="preserve"> username is </w:t>
      </w:r>
      <w:proofErr w:type="spellStart"/>
      <w:r w:rsidR="0017370F">
        <w:t>ci_crud</w:t>
      </w:r>
      <w:proofErr w:type="spellEnd"/>
      <w:r w:rsidR="0017370F">
        <w:t xml:space="preserve">, not the Cloud9 username. </w:t>
      </w:r>
    </w:p>
    <w:p w:rsidR="00535E50" w:rsidRDefault="00DE353E">
      <w:pPr>
        <w:pStyle w:val="Heading1"/>
      </w:pPr>
      <w:r>
        <w:t xml:space="preserve">Video 1: </w:t>
      </w:r>
      <w:r w:rsidR="00AA7A89">
        <w:t>Setup</w:t>
      </w:r>
      <w:r w:rsidR="00774560">
        <w:t xml:space="preserve"> Cloud9</w:t>
      </w:r>
    </w:p>
    <w:p w:rsidR="00D10F5B" w:rsidRPr="00D10F5B" w:rsidRDefault="00D10F5B" w:rsidP="00D10F5B">
      <w:r w:rsidRPr="00D10F5B">
        <w:t>https://youtu.be/WuUoIHdj1qA</w:t>
      </w:r>
    </w:p>
    <w:p w:rsidR="00535E50" w:rsidRDefault="00AA7A89" w:rsidP="00D32EC7">
      <w:pPr>
        <w:pStyle w:val="ListParagraph"/>
        <w:numPr>
          <w:ilvl w:val="0"/>
          <w:numId w:val="3"/>
        </w:numPr>
      </w:pPr>
      <w:r>
        <w:t xml:space="preserve">Cloud9: go to c9.io and create new PHP workspace called </w:t>
      </w:r>
      <w:proofErr w:type="spellStart"/>
      <w:r>
        <w:t>ci_crud</w:t>
      </w:r>
      <w:proofErr w:type="spellEnd"/>
    </w:p>
    <w:p w:rsidR="00535E50" w:rsidRDefault="00AA7A89" w:rsidP="00D32EC7">
      <w:pPr>
        <w:pStyle w:val="ListParagraph"/>
        <w:numPr>
          <w:ilvl w:val="0"/>
          <w:numId w:val="3"/>
        </w:numPr>
      </w:pPr>
      <w:r>
        <w:t xml:space="preserve">Google (in browser): </w:t>
      </w:r>
      <w:r w:rsidR="007B502A">
        <w:t>“</w:t>
      </w:r>
      <w:proofErr w:type="spellStart"/>
      <w:r>
        <w:t>grocerycrud</w:t>
      </w:r>
      <w:proofErr w:type="spellEnd"/>
      <w:r w:rsidR="007B502A">
        <w:t>”</w:t>
      </w:r>
      <w:r>
        <w:t xml:space="preserve"> and download stable version</w:t>
      </w:r>
      <w:r w:rsidR="007B502A">
        <w:t xml:space="preserve"> (www.grocerycrud.com) </w:t>
      </w:r>
    </w:p>
    <w:p w:rsidR="00AA7A89" w:rsidRDefault="00AA7A89" w:rsidP="00D32EC7">
      <w:pPr>
        <w:pStyle w:val="ListParagraph"/>
        <w:numPr>
          <w:ilvl w:val="0"/>
          <w:numId w:val="3"/>
        </w:numPr>
      </w:pPr>
      <w:r>
        <w:t xml:space="preserve">Google (in browser): </w:t>
      </w:r>
      <w:r w:rsidR="007B502A">
        <w:t>“</w:t>
      </w:r>
      <w:proofErr w:type="spellStart"/>
      <w:r>
        <w:t>codeIgniter</w:t>
      </w:r>
      <w:proofErr w:type="spellEnd"/>
      <w:r w:rsidR="007B502A">
        <w:t>”</w:t>
      </w:r>
      <w:r>
        <w:t xml:space="preserve"> and download current version</w:t>
      </w:r>
    </w:p>
    <w:p w:rsidR="00AA7A89" w:rsidRDefault="00D32EC7" w:rsidP="00D32EC7">
      <w:pPr>
        <w:pStyle w:val="ListParagraph"/>
        <w:numPr>
          <w:ilvl w:val="0"/>
          <w:numId w:val="3"/>
        </w:numPr>
      </w:pPr>
      <w:r>
        <w:t>Merge zip files (in Windows)</w:t>
      </w:r>
      <w:r w:rsidR="00EA00E3">
        <w:t xml:space="preserve"> into one zip file called crud.zip</w:t>
      </w:r>
      <w:r w:rsidR="007B502A">
        <w:t xml:space="preserve"> (merging the zip files simplifies unzipping process in Cloud9 later)</w:t>
      </w:r>
    </w:p>
    <w:p w:rsidR="00D32EC7" w:rsidRDefault="00D32EC7" w:rsidP="00D32EC7">
      <w:pPr>
        <w:pStyle w:val="ListParagraph"/>
        <w:numPr>
          <w:ilvl w:val="0"/>
          <w:numId w:val="3"/>
        </w:numPr>
      </w:pPr>
      <w:r>
        <w:t>Copy merged zip file to cloud9</w:t>
      </w:r>
    </w:p>
    <w:p w:rsidR="00D32EC7" w:rsidRDefault="00D32EC7" w:rsidP="00D32EC7">
      <w:pPr>
        <w:pStyle w:val="ListParagraph"/>
        <w:numPr>
          <w:ilvl w:val="0"/>
          <w:numId w:val="3"/>
        </w:numPr>
      </w:pPr>
      <w:r>
        <w:t>Unzip</w:t>
      </w:r>
      <w:r w:rsidR="004D79E0">
        <w:t xml:space="preserve"> (in terminal</w:t>
      </w:r>
      <w:r w:rsidR="00225914">
        <w:t xml:space="preserve"> in Cloud9</w:t>
      </w:r>
      <w:r w:rsidR="004D79E0">
        <w:t xml:space="preserve">): </w:t>
      </w:r>
      <w:r w:rsidR="004D79E0" w:rsidRPr="007B502A">
        <w:rPr>
          <w:b/>
        </w:rPr>
        <w:t xml:space="preserve">unzip </w:t>
      </w:r>
      <w:r w:rsidR="00EA00E3" w:rsidRPr="007B502A">
        <w:rPr>
          <w:b/>
        </w:rPr>
        <w:t>crud</w:t>
      </w:r>
      <w:bookmarkStart w:id="0" w:name="_GoBack"/>
      <w:bookmarkEnd w:id="0"/>
      <w:r w:rsidR="004D79E0" w:rsidRPr="007B502A">
        <w:rPr>
          <w:b/>
        </w:rPr>
        <w:t>.zip</w:t>
      </w:r>
    </w:p>
    <w:p w:rsidR="007B502A" w:rsidRDefault="007B502A" w:rsidP="003A07EB">
      <w:pPr>
        <w:pStyle w:val="ListParagraph"/>
        <w:numPr>
          <w:ilvl w:val="0"/>
          <w:numId w:val="3"/>
        </w:numPr>
      </w:pPr>
      <w:r>
        <w:t xml:space="preserve">Click: </w:t>
      </w:r>
      <w:r w:rsidR="00D32EC7">
        <w:t>Run project</w:t>
      </w:r>
    </w:p>
    <w:p w:rsidR="007B502A" w:rsidRDefault="007B502A" w:rsidP="003A07EB">
      <w:pPr>
        <w:pStyle w:val="ListParagraph"/>
        <w:numPr>
          <w:ilvl w:val="0"/>
          <w:numId w:val="3"/>
        </w:numPr>
      </w:pPr>
      <w:r>
        <w:t xml:space="preserve">Click on link: https://ci-crud-mdroof.c9.io (You should see "Welcome to </w:t>
      </w:r>
      <w:proofErr w:type="spellStart"/>
      <w:r>
        <w:t>CodeIgniter</w:t>
      </w:r>
      <w:proofErr w:type="spellEnd"/>
      <w:r>
        <w:t>")</w:t>
      </w:r>
    </w:p>
    <w:p w:rsidR="00D32EC7" w:rsidRDefault="00774560" w:rsidP="00D32EC7">
      <w:pPr>
        <w:pStyle w:val="Heading1"/>
      </w:pPr>
      <w:r>
        <w:t xml:space="preserve">Video 2: Setup </w:t>
      </w:r>
      <w:proofErr w:type="spellStart"/>
      <w:r>
        <w:t>MySQL</w:t>
      </w:r>
      <w:proofErr w:type="spellEnd"/>
    </w:p>
    <w:p w:rsidR="00D10F5B" w:rsidRPr="00D10F5B" w:rsidRDefault="00D10F5B" w:rsidP="00D10F5B">
      <w:r w:rsidRPr="00D10F5B">
        <w:t>https://youtu.be/4ym4nyfuGbM</w:t>
      </w:r>
    </w:p>
    <w:p w:rsidR="007B502A" w:rsidRDefault="007B502A" w:rsidP="007B502A">
      <w:pPr>
        <w:pStyle w:val="ListParagraph"/>
        <w:numPr>
          <w:ilvl w:val="0"/>
          <w:numId w:val="4"/>
        </w:numPr>
      </w:pPr>
      <w:r>
        <w:t xml:space="preserve">Type (in terminal window in Cloud9): </w:t>
      </w:r>
      <w:proofErr w:type="spellStart"/>
      <w:r w:rsidRPr="007B502A">
        <w:rPr>
          <w:b/>
        </w:rPr>
        <w:t>phpmyadmin-ctl</w:t>
      </w:r>
      <w:proofErr w:type="spellEnd"/>
      <w:r w:rsidRPr="007B502A">
        <w:rPr>
          <w:b/>
        </w:rPr>
        <w:t xml:space="preserve"> install</w:t>
      </w:r>
      <w:r w:rsidR="0003379F">
        <w:rPr>
          <w:b/>
        </w:rPr>
        <w:t xml:space="preserve"> </w:t>
      </w:r>
      <w:r w:rsidR="0003379F" w:rsidRPr="0003379F">
        <w:t>(This is specific to Cloud9)</w:t>
      </w:r>
    </w:p>
    <w:p w:rsidR="00FC629E" w:rsidRDefault="00FC629E" w:rsidP="002F0B81">
      <w:pPr>
        <w:pStyle w:val="ListParagraph"/>
        <w:numPr>
          <w:ilvl w:val="0"/>
          <w:numId w:val="4"/>
        </w:numPr>
      </w:pPr>
      <w:r>
        <w:t xml:space="preserve">Click on link to </w:t>
      </w:r>
      <w:proofErr w:type="spellStart"/>
      <w:r>
        <w:t>p</w:t>
      </w:r>
      <w:r w:rsidR="002F0B81">
        <w:t>hpmyadmin</w:t>
      </w:r>
      <w:proofErr w:type="spellEnd"/>
      <w:r w:rsidR="002F0B81">
        <w:t>:</w:t>
      </w:r>
      <w:r>
        <w:t xml:space="preserve"> https://ci-crud-mdroof.c9.io</w:t>
      </w:r>
      <w:r w:rsidR="00C25413">
        <w:t>/phpmyadmin</w:t>
      </w:r>
    </w:p>
    <w:p w:rsidR="00FC629E" w:rsidRDefault="00FC629E" w:rsidP="002F0B81">
      <w:pPr>
        <w:pStyle w:val="ListParagraph"/>
        <w:numPr>
          <w:ilvl w:val="0"/>
          <w:numId w:val="4"/>
        </w:numPr>
      </w:pPr>
      <w:r>
        <w:t xml:space="preserve">Log in using Username: </w:t>
      </w:r>
      <w:proofErr w:type="spellStart"/>
      <w:r>
        <w:t>mdroof</w:t>
      </w:r>
      <w:proofErr w:type="spellEnd"/>
      <w:r>
        <w:t xml:space="preserve"> (your Cloud9 username), Password: (blank)</w:t>
      </w:r>
    </w:p>
    <w:p w:rsidR="002F0B81" w:rsidRDefault="00594130" w:rsidP="002F0B81">
      <w:pPr>
        <w:pStyle w:val="ListParagraph"/>
        <w:numPr>
          <w:ilvl w:val="0"/>
          <w:numId w:val="4"/>
        </w:numPr>
      </w:pPr>
      <w:hyperlink r:id="rId6" w:history="1"/>
      <w:r w:rsidR="002F0B81">
        <w:t>Click: Users tab</w:t>
      </w:r>
    </w:p>
    <w:p w:rsidR="00774560" w:rsidRDefault="002F0B81" w:rsidP="00774560">
      <w:pPr>
        <w:pStyle w:val="ListParagraph"/>
        <w:numPr>
          <w:ilvl w:val="0"/>
          <w:numId w:val="4"/>
        </w:numPr>
      </w:pPr>
      <w:r>
        <w:t xml:space="preserve">Click: Add User (username: </w:t>
      </w:r>
      <w:proofErr w:type="spellStart"/>
      <w:r w:rsidR="00FC629E">
        <w:t>ci_crud</w:t>
      </w:r>
      <w:proofErr w:type="spellEnd"/>
      <w:r>
        <w:t xml:space="preserve">, host: </w:t>
      </w:r>
      <w:proofErr w:type="spellStart"/>
      <w:r>
        <w:t>localhost</w:t>
      </w:r>
      <w:proofErr w:type="spellEnd"/>
      <w:r>
        <w:t xml:space="preserve">, password: password, </w:t>
      </w:r>
      <w:r w:rsidR="00EA00E3">
        <w:t>and check "create</w:t>
      </w:r>
      <w:r w:rsidR="00FC629E">
        <w:t xml:space="preserve"> database with the same name</w:t>
      </w:r>
      <w:r w:rsidR="00EA00E3">
        <w:t>" and "grant</w:t>
      </w:r>
      <w:r w:rsidR="00774560">
        <w:t xml:space="preserve"> all privileges</w:t>
      </w:r>
      <w:r w:rsidR="00EA00E3">
        <w:t>" checkboxes and "</w:t>
      </w:r>
      <w:r w:rsidR="00774560">
        <w:t>Global privileges (</w:t>
      </w:r>
      <w:r w:rsidR="00EA00E3">
        <w:t>Check all"… then click Go button)</w:t>
      </w:r>
      <w:r w:rsidR="00774560">
        <w:t xml:space="preserve">. You should see new </w:t>
      </w:r>
      <w:proofErr w:type="spellStart"/>
      <w:r w:rsidR="00774560">
        <w:t>ci_crud</w:t>
      </w:r>
      <w:proofErr w:type="spellEnd"/>
      <w:r w:rsidR="00774560">
        <w:t xml:space="preserve"> database in left column</w:t>
      </w:r>
    </w:p>
    <w:p w:rsidR="00774560" w:rsidRDefault="00EA00E3" w:rsidP="002F0B81">
      <w:pPr>
        <w:pStyle w:val="ListParagraph"/>
        <w:numPr>
          <w:ilvl w:val="0"/>
          <w:numId w:val="4"/>
        </w:numPr>
      </w:pPr>
      <w:r>
        <w:t xml:space="preserve">Click on </w:t>
      </w:r>
      <w:proofErr w:type="spellStart"/>
      <w:r w:rsidR="00774560">
        <w:t>ci_crud</w:t>
      </w:r>
      <w:proofErr w:type="spellEnd"/>
      <w:r>
        <w:t xml:space="preserve"> database </w:t>
      </w:r>
      <w:r w:rsidR="00774560">
        <w:t>in left column</w:t>
      </w:r>
    </w:p>
    <w:p w:rsidR="00EA00E3" w:rsidRDefault="00774560" w:rsidP="002F0B81">
      <w:pPr>
        <w:pStyle w:val="ListParagraph"/>
        <w:numPr>
          <w:ilvl w:val="0"/>
          <w:numId w:val="4"/>
        </w:numPr>
      </w:pPr>
      <w:r>
        <w:t>Under</w:t>
      </w:r>
      <w:r w:rsidR="00EA00E3">
        <w:t xml:space="preserve"> Create table</w:t>
      </w:r>
      <w:r>
        <w:t>, enter Name: customers (Enter 4 columns)</w:t>
      </w:r>
    </w:p>
    <w:p w:rsidR="00FC629E" w:rsidRDefault="00774560" w:rsidP="00774560">
      <w:pPr>
        <w:pStyle w:val="ListParagraph"/>
        <w:numPr>
          <w:ilvl w:val="0"/>
          <w:numId w:val="4"/>
        </w:numPr>
      </w:pPr>
      <w:r>
        <w:t xml:space="preserve">Create fields as follows: </w:t>
      </w:r>
      <w:r w:rsidRPr="00774560">
        <w:rPr>
          <w:b/>
        </w:rPr>
        <w:t>id</w:t>
      </w:r>
      <w:r>
        <w:t xml:space="preserve">, INT, check A_I for </w:t>
      </w:r>
      <w:proofErr w:type="spellStart"/>
      <w:r>
        <w:t>auto_increment</w:t>
      </w:r>
      <w:proofErr w:type="spellEnd"/>
      <w:r>
        <w:t xml:space="preserve">; </w:t>
      </w:r>
      <w:r w:rsidRPr="00774560">
        <w:rPr>
          <w:b/>
        </w:rPr>
        <w:t>name</w:t>
      </w:r>
      <w:r>
        <w:t xml:space="preserve">, VARCHAR(255); </w:t>
      </w:r>
      <w:r>
        <w:rPr>
          <w:b/>
        </w:rPr>
        <w:t>status</w:t>
      </w:r>
      <w:r>
        <w:t>, VARCHAR(255);</w:t>
      </w:r>
      <w:r w:rsidRPr="00774560">
        <w:rPr>
          <w:b/>
        </w:rPr>
        <w:t xml:space="preserve"> </w:t>
      </w:r>
      <w:r>
        <w:rPr>
          <w:b/>
        </w:rPr>
        <w:t>image</w:t>
      </w:r>
      <w:r>
        <w:t>, VARCHAR(255), check Null, then click Save button</w:t>
      </w:r>
    </w:p>
    <w:p w:rsidR="00774560" w:rsidRDefault="00774560" w:rsidP="00774560">
      <w:pPr>
        <w:pStyle w:val="Heading1"/>
      </w:pPr>
      <w:r>
        <w:t xml:space="preserve">Video 3: Setup </w:t>
      </w:r>
      <w:r w:rsidR="005E04CA">
        <w:t>Customer</w:t>
      </w:r>
      <w:r w:rsidR="00C25413">
        <w:t>s.php</w:t>
      </w:r>
      <w:r>
        <w:t xml:space="preserve"> </w:t>
      </w:r>
      <w:r w:rsidR="00C25413">
        <w:t>Controller</w:t>
      </w:r>
    </w:p>
    <w:p w:rsidR="00D10F5B" w:rsidRPr="00D10F5B" w:rsidRDefault="00D10F5B" w:rsidP="00D10F5B">
      <w:r w:rsidRPr="00D10F5B">
        <w:t>https://youtu.be/EMZff_UncAs</w:t>
      </w:r>
    </w:p>
    <w:p w:rsidR="00774560" w:rsidRDefault="00774560" w:rsidP="00774560">
      <w:pPr>
        <w:pStyle w:val="ListParagraph"/>
        <w:numPr>
          <w:ilvl w:val="0"/>
          <w:numId w:val="5"/>
        </w:numPr>
      </w:pPr>
      <w:r>
        <w:t>In Cloud9: Edit file: application/</w:t>
      </w:r>
      <w:proofErr w:type="spellStart"/>
      <w:r>
        <w:t>config</w:t>
      </w:r>
      <w:proofErr w:type="spellEnd"/>
      <w:r>
        <w:t>/database.php (‘hostname’ =&gt; ‘</w:t>
      </w:r>
      <w:proofErr w:type="spellStart"/>
      <w:r>
        <w:t>localhost</w:t>
      </w:r>
      <w:proofErr w:type="spellEnd"/>
      <w:r>
        <w:t xml:space="preserve">’, </w:t>
      </w:r>
      <w:r w:rsidR="0017370F">
        <w:t>‘username =&gt; ‘</w:t>
      </w:r>
      <w:proofErr w:type="spellStart"/>
      <w:r w:rsidR="0017370F">
        <w:t>ci_crud</w:t>
      </w:r>
      <w:proofErr w:type="spellEnd"/>
      <w:r w:rsidR="0017370F">
        <w:t>’,</w:t>
      </w:r>
      <w:r w:rsidR="0017370F" w:rsidRPr="0017370F">
        <w:t xml:space="preserve"> </w:t>
      </w:r>
      <w:r w:rsidR="0017370F">
        <w:t>‘password’ =&gt; ‘password’,</w:t>
      </w:r>
      <w:r w:rsidR="0017370F" w:rsidRPr="0017370F">
        <w:t xml:space="preserve"> </w:t>
      </w:r>
      <w:r w:rsidR="0017370F">
        <w:t>‘database’ =&gt; ‘</w:t>
      </w:r>
      <w:proofErr w:type="spellStart"/>
      <w:r w:rsidR="0017370F">
        <w:t>ci_crud</w:t>
      </w:r>
      <w:proofErr w:type="spellEnd"/>
      <w:r w:rsidR="0017370F">
        <w:t>’) Control-s saves file.</w:t>
      </w:r>
    </w:p>
    <w:p w:rsidR="0017370F" w:rsidRDefault="0017370F" w:rsidP="00774560">
      <w:pPr>
        <w:pStyle w:val="ListParagraph"/>
        <w:numPr>
          <w:ilvl w:val="0"/>
          <w:numId w:val="5"/>
        </w:numPr>
      </w:pPr>
      <w:r>
        <w:t>Open file: application/controllers/examples.php</w:t>
      </w:r>
      <w:r w:rsidR="00C048AF">
        <w:t xml:space="preserve"> to see sample code</w:t>
      </w:r>
    </w:p>
    <w:p w:rsidR="00774560" w:rsidRDefault="00774560" w:rsidP="00774560">
      <w:pPr>
        <w:pStyle w:val="ListParagraph"/>
        <w:numPr>
          <w:ilvl w:val="0"/>
          <w:numId w:val="5"/>
        </w:numPr>
      </w:pPr>
      <w:r>
        <w:t xml:space="preserve">Cloud9: </w:t>
      </w:r>
      <w:r w:rsidR="00C048AF">
        <w:t xml:space="preserve">rename file: </w:t>
      </w:r>
      <w:r>
        <w:t>capitalize file name and class of example.php (</w:t>
      </w:r>
      <w:r w:rsidR="00C048AF">
        <w:t xml:space="preserve">to </w:t>
      </w:r>
      <w:r>
        <w:t>Example.php)</w:t>
      </w:r>
    </w:p>
    <w:p w:rsidR="00C048AF" w:rsidRDefault="00C048AF" w:rsidP="00774560">
      <w:pPr>
        <w:pStyle w:val="ListParagraph"/>
        <w:numPr>
          <w:ilvl w:val="0"/>
          <w:numId w:val="5"/>
        </w:numPr>
      </w:pPr>
      <w:r>
        <w:t>Create new file: application/controllers/Customers.php</w:t>
      </w:r>
    </w:p>
    <w:p w:rsidR="00C048AF" w:rsidRDefault="00C048AF" w:rsidP="00774560">
      <w:pPr>
        <w:pStyle w:val="ListParagraph"/>
        <w:numPr>
          <w:ilvl w:val="0"/>
          <w:numId w:val="5"/>
        </w:numPr>
      </w:pPr>
      <w:r>
        <w:t>Copy first 70 lines of Example.php into Customers.php</w:t>
      </w:r>
    </w:p>
    <w:p w:rsidR="00C048AF" w:rsidRDefault="00C048AF" w:rsidP="00774560">
      <w:pPr>
        <w:pStyle w:val="ListParagraph"/>
        <w:numPr>
          <w:ilvl w:val="0"/>
          <w:numId w:val="5"/>
        </w:numPr>
      </w:pPr>
      <w:r>
        <w:t>Add a closing curly brace, }, at end of Customers.php</w:t>
      </w:r>
    </w:p>
    <w:p w:rsidR="00C048AF" w:rsidRDefault="00C048AF" w:rsidP="00774560">
      <w:pPr>
        <w:pStyle w:val="ListParagraph"/>
        <w:numPr>
          <w:ilvl w:val="0"/>
          <w:numId w:val="5"/>
        </w:numPr>
      </w:pPr>
      <w:r>
        <w:t>Rename class Examples to Customers</w:t>
      </w:r>
    </w:p>
    <w:p w:rsidR="00C048AF" w:rsidRDefault="00C048AF" w:rsidP="00774560">
      <w:pPr>
        <w:pStyle w:val="ListParagraph"/>
        <w:numPr>
          <w:ilvl w:val="0"/>
          <w:numId w:val="5"/>
        </w:numPr>
      </w:pPr>
      <w:r>
        <w:t>Rename function _</w:t>
      </w:r>
      <w:proofErr w:type="spellStart"/>
      <w:r>
        <w:t>example_output</w:t>
      </w:r>
      <w:proofErr w:type="spellEnd"/>
      <w:r w:rsidR="001563CC">
        <w:t>()</w:t>
      </w:r>
      <w:r>
        <w:t xml:space="preserve"> to function show _output</w:t>
      </w:r>
      <w:r w:rsidR="001563CC">
        <w:t>()</w:t>
      </w:r>
      <w:r>
        <w:t xml:space="preserve"> (throughout code)</w:t>
      </w:r>
    </w:p>
    <w:p w:rsidR="00C048AF" w:rsidRDefault="00C048AF" w:rsidP="00774560">
      <w:pPr>
        <w:pStyle w:val="ListParagraph"/>
        <w:numPr>
          <w:ilvl w:val="0"/>
          <w:numId w:val="5"/>
        </w:numPr>
      </w:pPr>
      <w:r>
        <w:t xml:space="preserve">Remove all lines code of function </w:t>
      </w:r>
      <w:proofErr w:type="spellStart"/>
      <w:r>
        <w:t>offices_management</w:t>
      </w:r>
      <w:proofErr w:type="spellEnd"/>
      <w:r w:rsidR="001563CC">
        <w:t>()</w:t>
      </w:r>
    </w:p>
    <w:p w:rsidR="00C048AF" w:rsidRDefault="00C048AF" w:rsidP="00C048AF">
      <w:pPr>
        <w:pStyle w:val="ListParagraph"/>
        <w:numPr>
          <w:ilvl w:val="0"/>
          <w:numId w:val="5"/>
        </w:numPr>
      </w:pPr>
      <w:r>
        <w:lastRenderedPageBreak/>
        <w:t>Remove all lines code of function offices</w:t>
      </w:r>
      <w:r w:rsidR="001563CC">
        <w:t>()</w:t>
      </w:r>
    </w:p>
    <w:p w:rsidR="00C048AF" w:rsidRDefault="001563CC" w:rsidP="00774560">
      <w:pPr>
        <w:pStyle w:val="ListParagraph"/>
        <w:numPr>
          <w:ilvl w:val="0"/>
          <w:numId w:val="5"/>
        </w:numPr>
      </w:pPr>
      <w:r>
        <w:t>Comment out the contents of function index()</w:t>
      </w:r>
    </w:p>
    <w:p w:rsidR="001563CC" w:rsidRDefault="001563CC" w:rsidP="00774560">
      <w:pPr>
        <w:pStyle w:val="ListParagraph"/>
        <w:numPr>
          <w:ilvl w:val="0"/>
          <w:numId w:val="5"/>
        </w:numPr>
      </w:pPr>
      <w:r>
        <w:t>Rename function employees _management() to display()</w:t>
      </w:r>
    </w:p>
    <w:p w:rsidR="00FD6856" w:rsidRDefault="00FD6856" w:rsidP="00774560">
      <w:pPr>
        <w:pStyle w:val="ListParagraph"/>
        <w:numPr>
          <w:ilvl w:val="0"/>
          <w:numId w:val="5"/>
        </w:numPr>
      </w:pPr>
      <w:r>
        <w:t>Within function display()</w:t>
      </w:r>
    </w:p>
    <w:p w:rsidR="00FD6856" w:rsidRDefault="00FD6856" w:rsidP="00803FDF">
      <w:pPr>
        <w:pStyle w:val="ListParagraph"/>
        <w:numPr>
          <w:ilvl w:val="1"/>
          <w:numId w:val="5"/>
        </w:numPr>
      </w:pPr>
      <w:r>
        <w:t xml:space="preserve">Remove line of code containing: </w:t>
      </w:r>
      <w:proofErr w:type="spellStart"/>
      <w:r>
        <w:t>set_theme</w:t>
      </w:r>
      <w:proofErr w:type="spellEnd"/>
    </w:p>
    <w:p w:rsidR="00803FDF" w:rsidRDefault="00803FDF" w:rsidP="00803FDF">
      <w:pPr>
        <w:pStyle w:val="ListParagraph"/>
        <w:numPr>
          <w:ilvl w:val="1"/>
          <w:numId w:val="5"/>
        </w:numPr>
      </w:pPr>
      <w:r>
        <w:t>Change $crud-&gt;</w:t>
      </w:r>
      <w:proofErr w:type="spellStart"/>
      <w:r>
        <w:t>set_table</w:t>
      </w:r>
      <w:proofErr w:type="spellEnd"/>
      <w:r>
        <w:t>(‘employees’) to $crud</w:t>
      </w:r>
      <w:r>
        <w:noBreakHyphen/>
        <w:t>&gt;</w:t>
      </w:r>
      <w:proofErr w:type="spellStart"/>
      <w:r>
        <w:t>set_table</w:t>
      </w:r>
      <w:proofErr w:type="spellEnd"/>
      <w:r>
        <w:t>(‘customers’)</w:t>
      </w:r>
      <w:r>
        <w:noBreakHyphen/>
        <w:t>&gt;columns(‘</w:t>
      </w:r>
      <w:proofErr w:type="spellStart"/>
      <w:r>
        <w:t>name’,’status’,’image</w:t>
      </w:r>
      <w:proofErr w:type="spellEnd"/>
      <w:r>
        <w:t>’)</w:t>
      </w:r>
    </w:p>
    <w:p w:rsidR="00803FDF" w:rsidRDefault="00803FDF" w:rsidP="00803FDF">
      <w:pPr>
        <w:pStyle w:val="ListParagraph"/>
        <w:numPr>
          <w:ilvl w:val="1"/>
          <w:numId w:val="5"/>
        </w:numPr>
      </w:pPr>
      <w:r>
        <w:t xml:space="preserve">Comment out line of code containing: </w:t>
      </w:r>
      <w:proofErr w:type="spellStart"/>
      <w:r>
        <w:t>set_relation</w:t>
      </w:r>
      <w:proofErr w:type="spellEnd"/>
    </w:p>
    <w:p w:rsidR="00803FDF" w:rsidRDefault="00446921" w:rsidP="00803FDF">
      <w:pPr>
        <w:pStyle w:val="ListParagraph"/>
        <w:numPr>
          <w:ilvl w:val="1"/>
          <w:numId w:val="5"/>
        </w:numPr>
      </w:pPr>
      <w:r>
        <w:t>Change $crud</w:t>
      </w:r>
      <w:r>
        <w:noBreakHyphen/>
        <w:t>&gt;</w:t>
      </w:r>
      <w:proofErr w:type="spellStart"/>
      <w:r>
        <w:t>display_as</w:t>
      </w:r>
      <w:proofErr w:type="spellEnd"/>
      <w:r>
        <w:t>(‘</w:t>
      </w:r>
      <w:proofErr w:type="spellStart"/>
      <w:r>
        <w:t>officeCode’,’Office</w:t>
      </w:r>
      <w:proofErr w:type="spellEnd"/>
      <w:r>
        <w:t xml:space="preserve"> City’) to $crud</w:t>
      </w:r>
      <w:r>
        <w:noBreakHyphen/>
        <w:t>&gt;</w:t>
      </w:r>
      <w:proofErr w:type="spellStart"/>
      <w:r>
        <w:t>display_as</w:t>
      </w:r>
      <w:proofErr w:type="spellEnd"/>
      <w:r>
        <w:t>(‘</w:t>
      </w:r>
      <w:proofErr w:type="spellStart"/>
      <w:r>
        <w:t>name’,’Customer</w:t>
      </w:r>
      <w:proofErr w:type="spellEnd"/>
      <w:r>
        <w:t xml:space="preserve"> Name’)</w:t>
      </w:r>
      <w:r>
        <w:noBreakHyphen/>
        <w:t>&gt;</w:t>
      </w:r>
      <w:r w:rsidRPr="00446921">
        <w:t xml:space="preserve"> </w:t>
      </w:r>
      <w:r>
        <w:t>$crud</w:t>
      </w:r>
      <w:r>
        <w:noBreakHyphen/>
        <w:t>&gt;</w:t>
      </w:r>
      <w:proofErr w:type="spellStart"/>
      <w:r>
        <w:t>display_as</w:t>
      </w:r>
      <w:proofErr w:type="spellEnd"/>
      <w:r>
        <w:t>(‘</w:t>
      </w:r>
      <w:proofErr w:type="spellStart"/>
      <w:r>
        <w:t>status’,’Customer</w:t>
      </w:r>
      <w:proofErr w:type="spellEnd"/>
      <w:r>
        <w:t xml:space="preserve"> Status’)</w:t>
      </w:r>
      <w:r>
        <w:noBreakHyphen/>
        <w:t>&gt;$crud</w:t>
      </w:r>
      <w:r>
        <w:noBreakHyphen/>
        <w:t>&gt;</w:t>
      </w:r>
      <w:proofErr w:type="spellStart"/>
      <w:r>
        <w:t>display_as</w:t>
      </w:r>
      <w:proofErr w:type="spellEnd"/>
      <w:r>
        <w:t>(‘</w:t>
      </w:r>
      <w:proofErr w:type="spellStart"/>
      <w:r>
        <w:t>image,’Customer</w:t>
      </w:r>
      <w:proofErr w:type="spellEnd"/>
      <w:r>
        <w:t xml:space="preserve"> Image’)</w:t>
      </w:r>
    </w:p>
    <w:p w:rsidR="00BC78B4" w:rsidRDefault="00BC78B4" w:rsidP="00803FDF">
      <w:pPr>
        <w:pStyle w:val="ListParagraph"/>
        <w:numPr>
          <w:ilvl w:val="1"/>
          <w:numId w:val="5"/>
        </w:numPr>
      </w:pPr>
      <w:r>
        <w:t xml:space="preserve">Move line of code containing </w:t>
      </w:r>
      <w:proofErr w:type="spellStart"/>
      <w:r>
        <w:t>set_subject</w:t>
      </w:r>
      <w:proofErr w:type="spellEnd"/>
      <w:r>
        <w:t xml:space="preserve"> above line containing </w:t>
      </w:r>
      <w:proofErr w:type="spellStart"/>
      <w:r>
        <w:t>set_table</w:t>
      </w:r>
      <w:proofErr w:type="spellEnd"/>
      <w:r>
        <w:t xml:space="preserve"> and change argument from ‘Employee’ to ‘Customer’</w:t>
      </w:r>
    </w:p>
    <w:p w:rsidR="00BC78B4" w:rsidRDefault="00BC78B4" w:rsidP="00803FDF">
      <w:pPr>
        <w:pStyle w:val="ListParagraph"/>
        <w:numPr>
          <w:ilvl w:val="1"/>
          <w:numId w:val="5"/>
        </w:numPr>
      </w:pPr>
      <w:r>
        <w:t xml:space="preserve">Add line after last line containing </w:t>
      </w:r>
      <w:proofErr w:type="spellStart"/>
      <w:r>
        <w:t>display_as</w:t>
      </w:r>
      <w:proofErr w:type="spellEnd"/>
      <w:r>
        <w:t>: $crud</w:t>
      </w:r>
      <w:r>
        <w:noBreakHyphen/>
        <w:t>&gt;</w:t>
      </w:r>
      <w:proofErr w:type="gramStart"/>
      <w:r>
        <w:t>fields(</w:t>
      </w:r>
      <w:proofErr w:type="gramEnd"/>
      <w:r>
        <w:t>‘</w:t>
      </w:r>
      <w:proofErr w:type="spellStart"/>
      <w:r>
        <w:t>name’,’status’.’</w:t>
      </w:r>
      <w:proofErr w:type="gramStart"/>
      <w:r>
        <w:t>image</w:t>
      </w:r>
      <w:proofErr w:type="spellEnd"/>
      <w:proofErr w:type="gramEnd"/>
      <w:r>
        <w:t>’). This shows which fields will be displayed in the views.</w:t>
      </w:r>
    </w:p>
    <w:p w:rsidR="00BC78B4" w:rsidRDefault="00BC78B4" w:rsidP="00803FDF">
      <w:pPr>
        <w:pStyle w:val="ListParagraph"/>
        <w:numPr>
          <w:ilvl w:val="1"/>
          <w:numId w:val="5"/>
        </w:numPr>
      </w:pPr>
      <w:r>
        <w:t>Add line right after above: $crud</w:t>
      </w:r>
      <w:r>
        <w:noBreakHyphen/>
        <w:t>&gt;required(‘</w:t>
      </w:r>
      <w:proofErr w:type="spellStart"/>
      <w:r>
        <w:t>name’,’status</w:t>
      </w:r>
      <w:proofErr w:type="spellEnd"/>
      <w:r>
        <w:t>’)</w:t>
      </w:r>
    </w:p>
    <w:p w:rsidR="006D6278" w:rsidRDefault="006D6278" w:rsidP="00803FDF">
      <w:pPr>
        <w:pStyle w:val="ListParagraph"/>
        <w:numPr>
          <w:ilvl w:val="1"/>
          <w:numId w:val="5"/>
        </w:numPr>
      </w:pPr>
      <w:r>
        <w:t xml:space="preserve">Change line containing </w:t>
      </w:r>
      <w:proofErr w:type="spellStart"/>
      <w:r>
        <w:t>set_field_upload</w:t>
      </w:r>
      <w:proofErr w:type="spellEnd"/>
      <w:r>
        <w:t xml:space="preserve"> to $crud</w:t>
      </w:r>
      <w:r>
        <w:noBreakHyphen/>
        <w:t>&gt;</w:t>
      </w:r>
      <w:proofErr w:type="spellStart"/>
      <w:r>
        <w:t>set_field_upload</w:t>
      </w:r>
      <w:proofErr w:type="spellEnd"/>
      <w:r>
        <w:t>(‘</w:t>
      </w:r>
      <w:proofErr w:type="spellStart"/>
      <w:r>
        <w:t>image’,’assets</w:t>
      </w:r>
      <w:proofErr w:type="spellEnd"/>
      <w:r>
        <w:t>/uploads/files’)</w:t>
      </w:r>
    </w:p>
    <w:p w:rsidR="006D6278" w:rsidRDefault="006D6278" w:rsidP="00803FDF">
      <w:pPr>
        <w:pStyle w:val="ListParagraph"/>
        <w:numPr>
          <w:ilvl w:val="1"/>
          <w:numId w:val="5"/>
        </w:numPr>
      </w:pPr>
      <w:r>
        <w:t xml:space="preserve">The function </w:t>
      </w:r>
      <w:proofErr w:type="gramStart"/>
      <w:r>
        <w:t>display(</w:t>
      </w:r>
      <w:proofErr w:type="gramEnd"/>
      <w:r>
        <w:t xml:space="preserve">) should appear as pictured below. </w:t>
      </w:r>
    </w:p>
    <w:p w:rsidR="006D6278" w:rsidRDefault="006D6278" w:rsidP="006D6278">
      <w:pPr>
        <w:pStyle w:val="ListParagraph"/>
        <w:numPr>
          <w:ilvl w:val="0"/>
          <w:numId w:val="5"/>
        </w:numPr>
      </w:pPr>
      <w:r>
        <w:t>Rename file application/models/grocery_and_model.php to Grocery_and_model.php</w:t>
      </w:r>
    </w:p>
    <w:p w:rsidR="006D6278" w:rsidRDefault="006D6278" w:rsidP="006D6278">
      <w:pPr>
        <w:pStyle w:val="ListParagraph"/>
        <w:numPr>
          <w:ilvl w:val="0"/>
          <w:numId w:val="5"/>
        </w:numPr>
      </w:pPr>
      <w:r>
        <w:t>Open a browser tab and type https://ci-crud-mdroof.c9.io</w:t>
      </w:r>
      <w:r w:rsidR="005E04CA">
        <w:t xml:space="preserve">/index.php/customers/display </w:t>
      </w:r>
      <w:proofErr w:type="gramStart"/>
      <w:r w:rsidR="005E04CA">
        <w:t>You</w:t>
      </w:r>
      <w:proofErr w:type="gramEnd"/>
      <w:r w:rsidR="005E04CA">
        <w:t xml:space="preserve"> should see a list screen with Add Customer at the top.</w:t>
      </w:r>
    </w:p>
    <w:p w:rsidR="005E04CA" w:rsidRDefault="005E04CA" w:rsidP="006D6278">
      <w:pPr>
        <w:pStyle w:val="ListParagraph"/>
        <w:numPr>
          <w:ilvl w:val="0"/>
          <w:numId w:val="5"/>
        </w:numPr>
      </w:pPr>
      <w:r>
        <w:t xml:space="preserve">Try adding, reading, updating, deleting a customers. </w:t>
      </w:r>
    </w:p>
    <w:p w:rsidR="005E04CA" w:rsidRDefault="005E04CA" w:rsidP="006D6278">
      <w:pPr>
        <w:pStyle w:val="ListParagraph"/>
        <w:numPr>
          <w:ilvl w:val="0"/>
          <w:numId w:val="5"/>
        </w:numPr>
      </w:pPr>
      <w:r>
        <w:t>Try uploading a picture.</w:t>
      </w:r>
    </w:p>
    <w:p w:rsidR="00AA7A89" w:rsidRDefault="006D6278" w:rsidP="006D6278">
      <w:pPr>
        <w:jc w:val="center"/>
      </w:pPr>
      <w:r>
        <w:rPr>
          <w:noProof/>
          <w:lang w:eastAsia="ko-KR"/>
        </w:rPr>
        <w:drawing>
          <wp:inline distT="0" distB="0" distL="0" distR="0">
            <wp:extent cx="4248150" cy="311594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F5B" w:rsidRDefault="005E04CA" w:rsidP="005E04CA">
      <w:r>
        <w:t xml:space="preserve">For more info, view </w:t>
      </w:r>
      <w:proofErr w:type="spellStart"/>
      <w:r>
        <w:t>grocerycrud</w:t>
      </w:r>
      <w:proofErr w:type="spellEnd"/>
      <w:r>
        <w:t xml:space="preserve"> documentation API and function list. </w:t>
      </w:r>
      <w:proofErr w:type="gramStart"/>
      <w:r>
        <w:t xml:space="preserve">For example, try function </w:t>
      </w:r>
      <w:proofErr w:type="spellStart"/>
      <w:r>
        <w:t>field_type</w:t>
      </w:r>
      <w:proofErr w:type="spellEnd"/>
      <w:r>
        <w:t>.</w:t>
      </w:r>
      <w:proofErr w:type="gramEnd"/>
      <w:r>
        <w:t xml:space="preserve"> </w:t>
      </w:r>
    </w:p>
    <w:p w:rsidR="00D10F5B" w:rsidRDefault="00D10F5B">
      <w:r>
        <w:br w:type="page"/>
      </w:r>
    </w:p>
    <w:p w:rsidR="005E04CA" w:rsidRDefault="005E04CA" w:rsidP="005E04CA">
      <w:pPr>
        <w:pStyle w:val="Heading1"/>
      </w:pPr>
      <w:r>
        <w:lastRenderedPageBreak/>
        <w:t xml:space="preserve">Video 4: Setup </w:t>
      </w:r>
      <w:r w:rsidR="00B850D2">
        <w:t>Orders.php</w:t>
      </w:r>
      <w:r>
        <w:t xml:space="preserve"> </w:t>
      </w:r>
      <w:r w:rsidR="00B850D2">
        <w:t>Controller</w:t>
      </w:r>
    </w:p>
    <w:p w:rsidR="00D10F5B" w:rsidRPr="00D10F5B" w:rsidRDefault="00D10F5B" w:rsidP="00D10F5B">
      <w:r w:rsidRPr="00D10F5B">
        <w:t>https://youtu.be/o1EqNIqTsAk</w:t>
      </w:r>
    </w:p>
    <w:p w:rsidR="005E04CA" w:rsidRDefault="00C25413" w:rsidP="005E04CA">
      <w:pPr>
        <w:pStyle w:val="ListParagraph"/>
        <w:numPr>
          <w:ilvl w:val="0"/>
          <w:numId w:val="6"/>
        </w:numPr>
      </w:pPr>
      <w:r>
        <w:t>Open: https://ci-crud-mdroof.c9.io/phpmyadmin</w:t>
      </w:r>
    </w:p>
    <w:p w:rsidR="00C25413" w:rsidRDefault="00C25413" w:rsidP="005E04CA">
      <w:pPr>
        <w:pStyle w:val="ListParagraph"/>
        <w:numPr>
          <w:ilvl w:val="0"/>
          <w:numId w:val="6"/>
        </w:numPr>
      </w:pPr>
      <w:r>
        <w:t xml:space="preserve">Click on database: </w:t>
      </w:r>
      <w:proofErr w:type="spellStart"/>
      <w:r>
        <w:t>ci_crud</w:t>
      </w:r>
      <w:proofErr w:type="spellEnd"/>
    </w:p>
    <w:p w:rsidR="00C25413" w:rsidRDefault="00C25413" w:rsidP="005E04CA">
      <w:pPr>
        <w:pStyle w:val="ListParagraph"/>
        <w:numPr>
          <w:ilvl w:val="0"/>
          <w:numId w:val="6"/>
        </w:numPr>
      </w:pPr>
      <w:r>
        <w:t xml:space="preserve">Create table: orders, with 3 columns, </w:t>
      </w:r>
      <w:proofErr w:type="spellStart"/>
      <w:r>
        <w:t>order_id</w:t>
      </w:r>
      <w:proofErr w:type="spellEnd"/>
      <w:r>
        <w:t xml:space="preserve"> (INT, </w:t>
      </w:r>
      <w:proofErr w:type="spellStart"/>
      <w:r>
        <w:t>auto_increment</w:t>
      </w:r>
      <w:proofErr w:type="spellEnd"/>
      <w:r>
        <w:t xml:space="preserve">), </w:t>
      </w:r>
      <w:proofErr w:type="spellStart"/>
      <w:r>
        <w:t>customer_id</w:t>
      </w:r>
      <w:proofErr w:type="spellEnd"/>
      <w:r>
        <w:t xml:space="preserve"> (INT), and item (VARCHAR(255))</w:t>
      </w:r>
    </w:p>
    <w:p w:rsidR="00C25413" w:rsidRDefault="00C25413" w:rsidP="005E04CA">
      <w:pPr>
        <w:pStyle w:val="ListParagraph"/>
        <w:numPr>
          <w:ilvl w:val="0"/>
          <w:numId w:val="6"/>
        </w:numPr>
      </w:pPr>
      <w:r>
        <w:t>Open Customers.php</w:t>
      </w:r>
    </w:p>
    <w:p w:rsidR="00C25413" w:rsidRDefault="00C25413" w:rsidP="005E04CA">
      <w:pPr>
        <w:pStyle w:val="ListParagraph"/>
        <w:numPr>
          <w:ilvl w:val="0"/>
          <w:numId w:val="6"/>
        </w:numPr>
      </w:pPr>
      <w:r>
        <w:t>Copy function display()</w:t>
      </w:r>
    </w:p>
    <w:p w:rsidR="00C25413" w:rsidRDefault="00C25413" w:rsidP="005E04CA">
      <w:pPr>
        <w:pStyle w:val="ListParagraph"/>
        <w:numPr>
          <w:ilvl w:val="0"/>
          <w:numId w:val="6"/>
        </w:numPr>
      </w:pPr>
      <w:r>
        <w:t>Rename first function display() to customers()</w:t>
      </w:r>
    </w:p>
    <w:p w:rsidR="00C25413" w:rsidRDefault="00C25413" w:rsidP="00C25413">
      <w:pPr>
        <w:pStyle w:val="ListParagraph"/>
        <w:numPr>
          <w:ilvl w:val="0"/>
          <w:numId w:val="6"/>
        </w:numPr>
      </w:pPr>
      <w:r>
        <w:t>Rename second function display() to orders()</w:t>
      </w:r>
    </w:p>
    <w:p w:rsidR="00C25413" w:rsidRDefault="00C25413" w:rsidP="005E04CA">
      <w:pPr>
        <w:pStyle w:val="ListParagraph"/>
        <w:numPr>
          <w:ilvl w:val="0"/>
          <w:numId w:val="6"/>
        </w:numPr>
      </w:pPr>
      <w:r>
        <w:t xml:space="preserve">Revise the code for </w:t>
      </w:r>
      <w:proofErr w:type="gramStart"/>
      <w:r>
        <w:t>orders(</w:t>
      </w:r>
      <w:proofErr w:type="gramEnd"/>
      <w:r>
        <w:t xml:space="preserve">) as shown below. Be sure to add the </w:t>
      </w:r>
      <w:proofErr w:type="spellStart"/>
      <w:r>
        <w:t>set_relation</w:t>
      </w:r>
      <w:proofErr w:type="spellEnd"/>
      <w:r>
        <w:t xml:space="preserve"> code. </w:t>
      </w:r>
    </w:p>
    <w:p w:rsidR="007E409E" w:rsidRDefault="007E409E" w:rsidP="005E04CA">
      <w:pPr>
        <w:pStyle w:val="ListParagraph"/>
        <w:numPr>
          <w:ilvl w:val="0"/>
          <w:numId w:val="6"/>
        </w:numPr>
      </w:pPr>
      <w:r>
        <w:t>Navigate to https://ci-crud-mdroof.c9.io/index.php/customers/orders to see the results.</w:t>
      </w:r>
    </w:p>
    <w:p w:rsidR="007E409E" w:rsidRDefault="007E409E" w:rsidP="007E409E">
      <w:pPr>
        <w:jc w:val="center"/>
      </w:pPr>
      <w:r>
        <w:rPr>
          <w:noProof/>
          <w:lang w:eastAsia="ko-KR"/>
        </w:rPr>
        <w:drawing>
          <wp:inline distT="0" distB="0" distL="0" distR="0">
            <wp:extent cx="5078730" cy="2996565"/>
            <wp:effectExtent l="1905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730" cy="299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491" w:rsidRDefault="003A5491" w:rsidP="003A5491">
      <w:r>
        <w:t>To change the links at the top of the application, edit views/errors/example.php</w:t>
      </w:r>
    </w:p>
    <w:p w:rsidR="00C25413" w:rsidRDefault="00C25413" w:rsidP="00C25413"/>
    <w:p w:rsidR="005E04CA" w:rsidRDefault="005E04CA" w:rsidP="005E04CA"/>
    <w:sectPr w:rsidR="005E04CA" w:rsidSect="00FC16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76D24"/>
    <w:multiLevelType w:val="hybridMultilevel"/>
    <w:tmpl w:val="BA64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C63A3"/>
    <w:multiLevelType w:val="hybridMultilevel"/>
    <w:tmpl w:val="BA64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0604EB"/>
    <w:multiLevelType w:val="hybridMultilevel"/>
    <w:tmpl w:val="BA64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8757BF"/>
    <w:multiLevelType w:val="hybridMultilevel"/>
    <w:tmpl w:val="BA641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40"/>
  <w:proofState w:spelling="clean" w:grammar="clean"/>
  <w:attachedTemplate r:id="rId1"/>
  <w:defaultTabStop w:val="720"/>
  <w:characterSpacingControl w:val="doNotCompress"/>
  <w:compat>
    <w:useFELayout/>
  </w:compat>
  <w:rsids>
    <w:rsidRoot w:val="006532F0"/>
    <w:rsid w:val="0003379F"/>
    <w:rsid w:val="001563CC"/>
    <w:rsid w:val="0017370F"/>
    <w:rsid w:val="00225914"/>
    <w:rsid w:val="002F0B81"/>
    <w:rsid w:val="003A07EB"/>
    <w:rsid w:val="003A5491"/>
    <w:rsid w:val="00446921"/>
    <w:rsid w:val="004D79E0"/>
    <w:rsid w:val="00535E50"/>
    <w:rsid w:val="00594130"/>
    <w:rsid w:val="005E04CA"/>
    <w:rsid w:val="006532F0"/>
    <w:rsid w:val="006D6278"/>
    <w:rsid w:val="006E6B07"/>
    <w:rsid w:val="00774560"/>
    <w:rsid w:val="007B502A"/>
    <w:rsid w:val="007E409E"/>
    <w:rsid w:val="00803FDF"/>
    <w:rsid w:val="00AA7A89"/>
    <w:rsid w:val="00B850D2"/>
    <w:rsid w:val="00BC78B4"/>
    <w:rsid w:val="00C048AF"/>
    <w:rsid w:val="00C25413"/>
    <w:rsid w:val="00D10F5B"/>
    <w:rsid w:val="00D32EC7"/>
    <w:rsid w:val="00DA3E12"/>
    <w:rsid w:val="00DE353E"/>
    <w:rsid w:val="00EA00E3"/>
    <w:rsid w:val="00FC1679"/>
    <w:rsid w:val="00FC629E"/>
    <w:rsid w:val="00FD6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679"/>
  </w:style>
  <w:style w:type="paragraph" w:styleId="Heading1">
    <w:name w:val="heading 1"/>
    <w:basedOn w:val="Normal"/>
    <w:next w:val="Normal"/>
    <w:link w:val="Heading1Char"/>
    <w:uiPriority w:val="9"/>
    <w:qFormat/>
    <w:rsid w:val="00FC167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67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67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679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6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679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6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67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67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FC1679"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67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sid w:val="00FC1679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FC167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67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67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679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67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67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679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67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67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C1679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679"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679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FC1679"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sid w:val="00FC1679"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1679"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FC167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C1679"/>
  </w:style>
  <w:style w:type="paragraph" w:styleId="Quote">
    <w:name w:val="Quote"/>
    <w:basedOn w:val="Normal"/>
    <w:next w:val="Normal"/>
    <w:link w:val="QuoteChar"/>
    <w:uiPriority w:val="29"/>
    <w:qFormat/>
    <w:rsid w:val="00FC1679"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sid w:val="00FC167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FC1679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679"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679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C1679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FC1679"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FC16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679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rsid w:val="00FC16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deigniter-gpcorser.c9.io/phpmyadm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corser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492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SVSU</dc:creator>
  <cp:lastModifiedBy>George</cp:lastModifiedBy>
  <cp:revision>20</cp:revision>
  <cp:lastPrinted>2015-08-11T19:40:00Z</cp:lastPrinted>
  <dcterms:created xsi:type="dcterms:W3CDTF">2015-08-10T18:31:00Z</dcterms:created>
  <dcterms:modified xsi:type="dcterms:W3CDTF">2015-08-11T19:41:00Z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